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405" w:rsidRDefault="004E0405" w:rsidP="002C785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Olha Truniak, ALs-13</w:t>
      </w:r>
    </w:p>
    <w:p w:rsidR="004E0405" w:rsidRPr="00E963A2" w:rsidRDefault="004E0405" w:rsidP="002C785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Ch.8, Ex.14</w:t>
      </w:r>
    </w:p>
    <w:p w:rsidR="004E0405" w:rsidRDefault="004E0405"/>
    <w:p w:rsidR="004E0405" w:rsidRDefault="004E0405" w:rsidP="002C785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4E0405" w:rsidRDefault="004E0405" w:rsidP="002C785A">
      <w:pPr>
        <w:rPr>
          <w:rStyle w:val="Emphasis"/>
          <w:rFonts w:ascii="Times New Roman" w:hAnsi="Times New Roman"/>
          <w:bCs/>
          <w:i w:val="0"/>
          <w:iCs w:val="0"/>
          <w:color w:val="000000"/>
          <w:sz w:val="28"/>
          <w:szCs w:val="28"/>
          <w:shd w:val="clear" w:color="auto" w:fill="FFFFFF"/>
        </w:rPr>
      </w:pPr>
      <w:r w:rsidRPr="00FD4486">
        <w:rPr>
          <w:rFonts w:ascii="Times New Roman" w:hAnsi="Times New Roman"/>
          <w:sz w:val="28"/>
          <w:szCs w:val="28"/>
        </w:rPr>
        <w:t>&gt;&gt;&gt;</w:t>
      </w:r>
      <w:r w:rsidRPr="00FD4486">
        <w:rPr>
          <w:rStyle w:val="apple-style-span"/>
          <w:rFonts w:ascii="Times New Roman" w:hAnsi="Times New Roman"/>
          <w:color w:val="222222"/>
          <w:sz w:val="28"/>
          <w:szCs w:val="28"/>
          <w:shd w:val="clear" w:color="auto" w:fill="FFFFFF"/>
        </w:rPr>
        <w:t>nltk.app.</w:t>
      </w:r>
      <w:r w:rsidRPr="00FD4486">
        <w:rPr>
          <w:rStyle w:val="Emphasis"/>
          <w:rFonts w:ascii="Times New Roman" w:hAnsi="Times New Roman"/>
          <w:bCs/>
          <w:i w:val="0"/>
          <w:iCs w:val="0"/>
          <w:color w:val="000000"/>
          <w:sz w:val="28"/>
          <w:szCs w:val="28"/>
          <w:shd w:val="clear" w:color="auto" w:fill="FFFFFF"/>
        </w:rPr>
        <w:t>rd</w:t>
      </w:r>
      <w:r>
        <w:rPr>
          <w:rStyle w:val="Emphasis"/>
          <w:rFonts w:ascii="Times New Roman" w:hAnsi="Times New Roman"/>
          <w:bCs/>
          <w:i w:val="0"/>
          <w:iCs w:val="0"/>
          <w:color w:val="000000"/>
          <w:sz w:val="28"/>
          <w:szCs w:val="28"/>
          <w:shd w:val="clear" w:color="auto" w:fill="FFFFFF"/>
        </w:rPr>
        <w:t xml:space="preserve"> </w:t>
      </w:r>
      <w:r w:rsidRPr="00FD4486">
        <w:rPr>
          <w:rStyle w:val="Emphasis"/>
          <w:rFonts w:ascii="Times New Roman" w:hAnsi="Times New Roman"/>
          <w:bCs/>
          <w:i w:val="0"/>
          <w:iCs w:val="0"/>
          <w:color w:val="000000"/>
          <w:sz w:val="28"/>
          <w:szCs w:val="28"/>
          <w:shd w:val="clear" w:color="auto" w:fill="FFFFFF"/>
        </w:rPr>
        <w:t>parser</w:t>
      </w:r>
    </w:p>
    <w:p w:rsidR="004E0405" w:rsidRDefault="004E0405" w:rsidP="002C785A">
      <w:r w:rsidRPr="00F72A84">
        <w:rPr>
          <w:noProof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469.5pt;height:364.5pt;visibility:visible">
            <v:imagedata r:id="rId4" o:title=""/>
          </v:shape>
        </w:pict>
      </w:r>
    </w:p>
    <w:p w:rsidR="004E0405" w:rsidRDefault="004E0405" w:rsidP="002C785A">
      <w:pPr>
        <w:jc w:val="both"/>
        <w:rPr>
          <w:rFonts w:ascii="Times New Roman" w:hAnsi="Times New Roman"/>
          <w:sz w:val="28"/>
          <w:szCs w:val="28"/>
        </w:rPr>
      </w:pPr>
      <w:r w:rsidRPr="00FD4486">
        <w:rPr>
          <w:rFonts w:ascii="Times New Roman" w:hAnsi="Times New Roman"/>
          <w:sz w:val="28"/>
          <w:szCs w:val="28"/>
        </w:rPr>
        <w:t>Змінивши граматику аналізатора з NP -&gt;Det N PPна NP -&gt; NP PP, наше дерево зациклилося і кінцевого варіанту дерева ми не отримаємо.</w:t>
      </w:r>
    </w:p>
    <w:p w:rsidR="004E0405" w:rsidRDefault="004E0405" w:rsidP="002C785A"/>
    <w:sectPr w:rsidR="004E0405" w:rsidSect="00F1405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C785A"/>
    <w:rsid w:val="002C785A"/>
    <w:rsid w:val="004E0405"/>
    <w:rsid w:val="0067025A"/>
    <w:rsid w:val="0087767C"/>
    <w:rsid w:val="00E963A2"/>
    <w:rsid w:val="00F1405A"/>
    <w:rsid w:val="00F72A84"/>
    <w:rsid w:val="00FD44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5A"/>
    <w:pPr>
      <w:spacing w:after="200" w:line="276" w:lineRule="auto"/>
    </w:pPr>
    <w:rPr>
      <w:lang w:val="uk-UA" w:eastAsia="uk-U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uiPriority w:val="99"/>
    <w:rsid w:val="002C785A"/>
    <w:rPr>
      <w:rFonts w:cs="Times New Roman"/>
    </w:rPr>
  </w:style>
  <w:style w:type="character" w:styleId="Emphasis">
    <w:name w:val="Emphasis"/>
    <w:basedOn w:val="DefaultParagraphFont"/>
    <w:uiPriority w:val="99"/>
    <w:qFormat/>
    <w:rsid w:val="002C785A"/>
    <w:rPr>
      <w:rFonts w:cs="Times New Roman"/>
      <w:i/>
      <w:iCs/>
    </w:rPr>
  </w:style>
  <w:style w:type="paragraph" w:styleId="BalloonText">
    <w:name w:val="Balloon Text"/>
    <w:basedOn w:val="Normal"/>
    <w:link w:val="BalloonTextChar"/>
    <w:uiPriority w:val="99"/>
    <w:semiHidden/>
    <w:rsid w:val="002C78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C78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28</Words>
  <Characters>163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3</cp:revision>
  <dcterms:created xsi:type="dcterms:W3CDTF">2013-05-19T19:20:00Z</dcterms:created>
  <dcterms:modified xsi:type="dcterms:W3CDTF">2013-05-20T17:32:00Z</dcterms:modified>
</cp:coreProperties>
</file>